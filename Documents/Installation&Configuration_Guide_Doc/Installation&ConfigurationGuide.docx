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6E7" w14:textId="3CD81441" w:rsidR="00771F16" w:rsidRPr="005B0AFC" w:rsidRDefault="0064227C">
      <w:pPr>
        <w:pStyle w:val="Title"/>
        <w:rPr>
          <w:rFonts w:ascii="Calibri" w:hAnsi="Calibri" w:cs="Calibri"/>
        </w:rPr>
      </w:pPr>
      <w:r w:rsidRPr="005B0AFC">
        <w:rPr>
          <w:rFonts w:ascii="Calibri" w:hAnsi="Calibri" w:cs="Calibri"/>
        </w:rPr>
        <w:t>Installation &amp; Configuration Guide</w:t>
      </w:r>
    </w:p>
    <w:p w14:paraId="488DCAAB" w14:textId="14A1FC15" w:rsidR="00113E67" w:rsidRPr="005B0AFC" w:rsidRDefault="00113E67" w:rsidP="00113E67">
      <w:pPr>
        <w:pStyle w:val="Heading1"/>
      </w:pPr>
      <w:r w:rsidRPr="005B0AFC">
        <w:t>Raspberry Pi Installation</w:t>
      </w:r>
    </w:p>
    <w:p w14:paraId="4F72BAC7" w14:textId="67BD962B" w:rsidR="00113E67" w:rsidRPr="005B0AFC" w:rsidRDefault="00113E67" w:rsidP="00113E67">
      <w:pPr>
        <w:pStyle w:val="Heading2"/>
      </w:pPr>
      <w:r w:rsidRPr="005B0AFC">
        <w:t>Requirements</w:t>
      </w:r>
    </w:p>
    <w:p w14:paraId="262609C5" w14:textId="1738603D" w:rsidR="0091175F" w:rsidRPr="0091175F" w:rsidRDefault="00113E67" w:rsidP="0091175F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>A Laptop with Git, Java and IntelliJ / Eclipse EE</w:t>
      </w:r>
    </w:p>
    <w:p w14:paraId="7819015F" w14:textId="438BCEE8" w:rsidR="00113E67" w:rsidRPr="00113E67" w:rsidRDefault="000D26E6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7" w:history="1">
        <w:r w:rsidR="00113E67" w:rsidRPr="00113E67">
          <w:rPr>
            <w:rStyle w:val="Hyperlink"/>
            <w:rFonts w:ascii="Calibri" w:hAnsi="Calibri" w:cs="Calibri"/>
          </w:rPr>
          <w:t>https://git-scm.com/</w:t>
        </w:r>
      </w:hyperlink>
    </w:p>
    <w:p w14:paraId="6FDB0809" w14:textId="66156E84" w:rsidR="00113E67" w:rsidRPr="00113E67" w:rsidRDefault="000D26E6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8" w:history="1">
        <w:r w:rsidR="00113E67" w:rsidRPr="00113E67">
          <w:rPr>
            <w:rStyle w:val="Hyperlink"/>
            <w:rFonts w:ascii="Calibri" w:hAnsi="Calibri" w:cs="Calibri"/>
          </w:rPr>
          <w:t>http://www.o</w:t>
        </w:r>
        <w:r w:rsidR="00113E67" w:rsidRPr="00113E67">
          <w:rPr>
            <w:rStyle w:val="Hyperlink"/>
            <w:rFonts w:ascii="Calibri" w:hAnsi="Calibri" w:cs="Calibri"/>
          </w:rPr>
          <w:t>r</w:t>
        </w:r>
        <w:r w:rsidR="00113E67" w:rsidRPr="00113E67">
          <w:rPr>
            <w:rStyle w:val="Hyperlink"/>
            <w:rFonts w:ascii="Calibri" w:hAnsi="Calibri" w:cs="Calibri"/>
          </w:rPr>
          <w:t>acle.com/technetwork/java/javase/downloads/jdk8-downloads-2133151.html</w:t>
        </w:r>
      </w:hyperlink>
    </w:p>
    <w:p w14:paraId="5B577CF5" w14:textId="2AAE1160" w:rsidR="00113E67" w:rsidRPr="00113E67" w:rsidRDefault="000D26E6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9" w:history="1">
        <w:r w:rsidR="00113E67" w:rsidRPr="00113E67">
          <w:rPr>
            <w:rStyle w:val="Hyperlink"/>
            <w:rFonts w:ascii="Calibri" w:hAnsi="Calibri" w:cs="Calibri"/>
          </w:rPr>
          <w:t>https://www.jetbr</w:t>
        </w:r>
        <w:r w:rsidR="00113E67" w:rsidRPr="00113E67">
          <w:rPr>
            <w:rStyle w:val="Hyperlink"/>
            <w:rFonts w:ascii="Calibri" w:hAnsi="Calibri" w:cs="Calibri"/>
          </w:rPr>
          <w:t>a</w:t>
        </w:r>
        <w:r w:rsidR="00113E67" w:rsidRPr="00113E67">
          <w:rPr>
            <w:rStyle w:val="Hyperlink"/>
            <w:rFonts w:ascii="Calibri" w:hAnsi="Calibri" w:cs="Calibri"/>
          </w:rPr>
          <w:t>ins.com/idea/</w:t>
        </w:r>
      </w:hyperlink>
    </w:p>
    <w:p w14:paraId="72CE19ED" w14:textId="6C964669" w:rsidR="00113E67" w:rsidRDefault="000D26E6" w:rsidP="00113E67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0" w:history="1">
        <w:r w:rsidR="0091175F" w:rsidRPr="003C37EF">
          <w:rPr>
            <w:rStyle w:val="Hyperlink"/>
            <w:rFonts w:ascii="Calibri" w:hAnsi="Calibri" w:cs="Calibri"/>
          </w:rPr>
          <w:t>https://www.eclipse.org/downloads/packages/eclipse-ide-java-ee-developers/oxygen3a</w:t>
        </w:r>
      </w:hyperlink>
    </w:p>
    <w:p w14:paraId="4D7E9A73" w14:textId="77777777" w:rsidR="0091175F" w:rsidRPr="00113E67" w:rsidRDefault="0091175F" w:rsidP="0091175F">
      <w:pPr>
        <w:pStyle w:val="ListParagraph"/>
        <w:ind w:left="1440"/>
        <w:rPr>
          <w:rFonts w:ascii="Calibri" w:hAnsi="Calibri" w:cs="Calibri"/>
        </w:rPr>
      </w:pPr>
    </w:p>
    <w:p w14:paraId="28453CDA" w14:textId="156B6217" w:rsidR="00113E67" w:rsidRPr="00113E67" w:rsidRDefault="00113E67" w:rsidP="00113E67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>A Raspberry Pi</w:t>
      </w:r>
      <w:r w:rsidR="006A33ED">
        <w:rPr>
          <w:rFonts w:ascii="Calibri" w:hAnsi="Calibri" w:cs="Calibri"/>
        </w:rPr>
        <w:t xml:space="preserve"> 3 or newer</w:t>
      </w:r>
      <w:r w:rsidRPr="00113E67">
        <w:rPr>
          <w:rFonts w:ascii="Calibri" w:hAnsi="Calibri" w:cs="Calibri"/>
        </w:rPr>
        <w:t xml:space="preserve"> with the latest version of Raspbian (Git and Java are already pre-installed)</w:t>
      </w:r>
    </w:p>
    <w:p w14:paraId="70907696" w14:textId="6E5BC9F1" w:rsidR="00280DC8" w:rsidRPr="00280DC8" w:rsidRDefault="000D26E6" w:rsidP="00280DC8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11" w:history="1">
        <w:r w:rsidR="00113E67" w:rsidRPr="003C37EF">
          <w:rPr>
            <w:rStyle w:val="Hyperlink"/>
            <w:rFonts w:ascii="Calibri" w:hAnsi="Calibri" w:cs="Calibri"/>
          </w:rPr>
          <w:t>https://www.raspb</w:t>
        </w:r>
        <w:r w:rsidR="00113E67" w:rsidRPr="003C37EF">
          <w:rPr>
            <w:rStyle w:val="Hyperlink"/>
            <w:rFonts w:ascii="Calibri" w:hAnsi="Calibri" w:cs="Calibri"/>
          </w:rPr>
          <w:t>e</w:t>
        </w:r>
        <w:r w:rsidR="00113E67" w:rsidRPr="003C37EF">
          <w:rPr>
            <w:rStyle w:val="Hyperlink"/>
            <w:rFonts w:ascii="Calibri" w:hAnsi="Calibri" w:cs="Calibri"/>
          </w:rPr>
          <w:t>rrypi.org/downloads/raspbian/</w:t>
        </w:r>
      </w:hyperlink>
    </w:p>
    <w:p w14:paraId="3BA1FB9F" w14:textId="18C540F8" w:rsidR="00867F72" w:rsidRPr="00867F72" w:rsidRDefault="00867F72" w:rsidP="00867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US"/>
        </w:rPr>
      </w:pPr>
    </w:p>
    <w:p w14:paraId="70C493DA" w14:textId="625A2FC6" w:rsidR="00E15732" w:rsidRPr="00E15732" w:rsidRDefault="00CE7521" w:rsidP="00E15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EB4BC2" wp14:editId="6D485B2F">
            <wp:simplePos x="0" y="0"/>
            <wp:positionH relativeFrom="column">
              <wp:posOffset>107577</wp:posOffset>
            </wp:positionH>
            <wp:positionV relativeFrom="paragraph">
              <wp:posOffset>286385</wp:posOffset>
            </wp:positionV>
            <wp:extent cx="1344295" cy="537845"/>
            <wp:effectExtent l="0" t="0" r="1905" b="0"/>
            <wp:wrapTopAndBottom/>
            <wp:docPr id="4" name="Picture 3" descr="https://git-scm.com/images/logo@2x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images/logo@2x.png"/>
                    <pic:cNvPicPr>
                      <a:picLocks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6E6">
        <w:rPr>
          <w:noProof/>
        </w:rPr>
        <w:pict w14:anchorId="2F332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28" type="#_x0000_t75" alt="Image result for rasberry pi log" style="position:absolute;margin-left:144.75pt;margin-top:14.05pt;width:48.25pt;height:60.85pt;z-index:251663360;visibility:visible;mso-wrap-style:square;mso-wrap-edited:f;mso-width-percent:0;mso-height-percent:0;mso-position-horizontal-relative:text;mso-position-vertical-relative:text;mso-width-percent:0;mso-height-percent:0">
            <v:imagedata r:id="rId14" r:href="rId15"/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1AF1F09" wp14:editId="40503DEF">
            <wp:simplePos x="0" y="0"/>
            <wp:positionH relativeFrom="column">
              <wp:posOffset>2785707</wp:posOffset>
            </wp:positionH>
            <wp:positionV relativeFrom="paragraph">
              <wp:posOffset>339725</wp:posOffset>
            </wp:positionV>
            <wp:extent cx="1204595" cy="386080"/>
            <wp:effectExtent l="0" t="0" r="1905" b="0"/>
            <wp:wrapTopAndBottom/>
            <wp:docPr id="7" name="Picture 7" descr="/var/folders/_w/pk6lt7_966zb651fnh06hr5w0000gn/T/com.microsoft.Word/Content.MSO/776254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_w/pk6lt7_966zb651fnh06hr5w0000gn/T/com.microsoft.Word/Content.MSO/77625480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6E6">
        <w:rPr>
          <w:noProof/>
        </w:rPr>
        <w:pict w14:anchorId="65248F83">
          <v:shape id="Picture 8" o:spid="_x0000_s1027" type="#_x0000_t75" alt="Image result for jetbrains intelij logo" style="position:absolute;margin-left:343.85pt;margin-top:21.05pt;width:49.95pt;height:49.95pt;z-index:251666432;visibility:visible;mso-wrap-style:square;mso-wrap-edited:f;mso-width-percent:0;mso-height-percent:0;mso-position-horizontal-relative:text;mso-position-vertical-relative:text;mso-width-percent:0;mso-height-percent:0">
            <v:imagedata r:id="rId17" r:href="rId18"/>
            <w10:wrap type="topAndBottom"/>
          </v:shape>
        </w:pict>
      </w:r>
      <w:r w:rsidR="000D26E6">
        <w:rPr>
          <w:noProof/>
        </w:rPr>
        <w:pict w14:anchorId="2D59C5C3">
          <v:shape id="Picture 10" o:spid="_x0000_s1026" type="#_x0000_t75" alt="Image result for eclipse ee logo" style="position:absolute;margin-left:420.05pt;margin-top:20.8pt;width:51.65pt;height:51.65pt;z-index:251668480;visibility:visible;mso-wrap-style:square;mso-wrap-edited:f;mso-width-percent:0;mso-height-percent:0;mso-position-horizontal-relative:text;mso-position-vertical-relative:text;mso-width-percent:0;mso-height-percent:0">
            <v:imagedata r:id="rId19" r:href="rId20"/>
            <w10:wrap type="topAndBottom"/>
          </v:shape>
        </w:pict>
      </w:r>
    </w:p>
    <w:p w14:paraId="311E09A8" w14:textId="1578B2EA" w:rsidR="00FD4A70" w:rsidRPr="00FD4A70" w:rsidRDefault="00FD4A70" w:rsidP="00FD4A70">
      <w:pPr>
        <w:rPr>
          <w:rFonts w:ascii="Calibri" w:hAnsi="Calibri" w:cs="Calibri"/>
        </w:rPr>
      </w:pPr>
    </w:p>
    <w:p w14:paraId="5B1CF136" w14:textId="5D64F244" w:rsidR="00113E67" w:rsidRDefault="00113E67" w:rsidP="00113E67">
      <w:pPr>
        <w:pStyle w:val="Heading2"/>
      </w:pPr>
      <w:r w:rsidRPr="00113E67">
        <w:t>Cloning Repository</w:t>
      </w:r>
    </w:p>
    <w:p w14:paraId="04AEF7C5" w14:textId="21274513" w:rsidR="00113E67" w:rsidRPr="00385988" w:rsidRDefault="00113E67" w:rsidP="00113E67">
      <w:pPr>
        <w:rPr>
          <w:rFonts w:ascii="Calibri" w:hAnsi="Calibri" w:cs="Calibri"/>
        </w:rPr>
      </w:pPr>
      <w:r w:rsidRPr="00385988">
        <w:rPr>
          <w:rFonts w:ascii="Calibri" w:hAnsi="Calibri" w:cs="Calibri"/>
        </w:rPr>
        <w:t>To clone the repository to the laptop</w:t>
      </w:r>
      <w:r w:rsidR="00F846CE" w:rsidRPr="00385988">
        <w:rPr>
          <w:rFonts w:ascii="Calibri" w:hAnsi="Calibri" w:cs="Calibri"/>
        </w:rPr>
        <w:t xml:space="preserve"> or the Raspberry Pi open a terminal and navigate to a folder you wish to clone the repository into. Then type the following command</w:t>
      </w:r>
    </w:p>
    <w:p w14:paraId="39A860F2" w14:textId="664741E2" w:rsidR="00F846CE" w:rsidRPr="0091175F" w:rsidRDefault="00F846CE" w:rsidP="00F846CE">
      <w:pPr>
        <w:pStyle w:val="HTMLPreformatted"/>
        <w:rPr>
          <w:rFonts w:ascii="Courier New" w:eastAsia="Times New Roman" w:hAnsi="Courier New" w:cs="Courier New"/>
          <w:sz w:val="20"/>
          <w:highlight w:val="lightGray"/>
          <w:lang w:val="en-IE" w:eastAsia="en-IE"/>
        </w:rPr>
      </w:pPr>
      <w:r w:rsidRPr="0091175F">
        <w:rPr>
          <w:rFonts w:ascii="Courier New" w:hAnsi="Courier New" w:cs="Courier New"/>
          <w:highlight w:val="lightGray"/>
        </w:rPr>
        <w:t xml:space="preserve">git clone </w:t>
      </w:r>
      <w:hyperlink r:id="rId21" w:history="1">
        <w:r w:rsidRPr="0091175F">
          <w:rPr>
            <w:rStyle w:val="Hyperlink"/>
            <w:rFonts w:ascii="Courier New" w:eastAsia="Times New Roman" w:hAnsi="Courier New" w:cs="Courier New"/>
            <w:sz w:val="20"/>
            <w:highlight w:val="lightGray"/>
            <w:lang w:val="en-IE" w:eastAsia="en-IE"/>
          </w:rPr>
          <w:t>https://github.com/kevind992/3rd-Year-Project.git</w:t>
        </w:r>
      </w:hyperlink>
    </w:p>
    <w:p w14:paraId="2345A3BC" w14:textId="321F4FD5" w:rsidR="00F846CE" w:rsidRPr="00385988" w:rsidRDefault="00F846CE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</w:p>
    <w:p w14:paraId="7646779E" w14:textId="56B12DC7" w:rsidR="00F846CE" w:rsidRDefault="00F846CE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  <w:r w:rsidRPr="00385988">
        <w:rPr>
          <w:rFonts w:ascii="Calibri" w:eastAsia="Times New Roman" w:hAnsi="Calibri" w:cs="Calibri"/>
          <w:sz w:val="20"/>
          <w:lang w:val="en-IE" w:eastAsia="en-IE"/>
        </w:rPr>
        <w:t>You should now be able to open the repository</w:t>
      </w:r>
      <w:r w:rsidR="00385988">
        <w:rPr>
          <w:rFonts w:ascii="Calibri" w:eastAsia="Times New Roman" w:hAnsi="Calibri" w:cs="Calibri"/>
          <w:sz w:val="20"/>
          <w:lang w:val="en-IE" w:eastAsia="en-IE"/>
        </w:rPr>
        <w:t xml:space="preserve"> from either the file explorer on your laptop or Raspberry Pi.</w:t>
      </w:r>
    </w:p>
    <w:p w14:paraId="663608BA" w14:textId="41F9B4D1" w:rsidR="00385988" w:rsidRDefault="00385988" w:rsidP="00F846CE">
      <w:pPr>
        <w:pStyle w:val="HTMLPreformatted"/>
        <w:rPr>
          <w:rFonts w:ascii="Calibri" w:eastAsia="Times New Roman" w:hAnsi="Calibri" w:cs="Calibri"/>
          <w:sz w:val="20"/>
          <w:lang w:val="en-IE" w:eastAsia="en-IE"/>
        </w:rPr>
      </w:pPr>
    </w:p>
    <w:p w14:paraId="239A8953" w14:textId="792B9DE3" w:rsidR="00385988" w:rsidRPr="00385988" w:rsidRDefault="00385988" w:rsidP="00385988">
      <w:pPr>
        <w:pStyle w:val="Heading2"/>
        <w:rPr>
          <w:lang w:val="en-IE" w:eastAsia="en-IE"/>
        </w:rPr>
      </w:pPr>
      <w:r w:rsidRPr="00385988">
        <w:rPr>
          <w:lang w:val="en-IE" w:eastAsia="en-IE"/>
        </w:rPr>
        <w:t>Raspberry Pi Set-up</w:t>
      </w:r>
    </w:p>
    <w:p w14:paraId="22C26FFF" w14:textId="77777777" w:rsidR="00385988" w:rsidRPr="00385988" w:rsidRDefault="00385988" w:rsidP="00385988">
      <w:pPr>
        <w:rPr>
          <w:rFonts w:ascii="Calibri" w:hAnsi="Calibri" w:cs="Calibri"/>
          <w:lang w:val="en-IE" w:eastAsia="en-IE"/>
        </w:rPr>
      </w:pPr>
      <w:r w:rsidRPr="00385988">
        <w:rPr>
          <w:rFonts w:ascii="Calibri" w:hAnsi="Calibri" w:cs="Calibri"/>
          <w:lang w:val="en-IE" w:eastAsia="en-IE"/>
        </w:rPr>
        <w:t xml:space="preserve">To run the application on the raspberry pi you need to have the </w:t>
      </w:r>
      <w:bookmarkStart w:id="0" w:name="_Hlk512349847"/>
      <w:r w:rsidRPr="00385988">
        <w:rPr>
          <w:rFonts w:ascii="Calibri" w:hAnsi="Calibri" w:cs="Calibri"/>
          <w:i/>
          <w:lang w:val="en-IE" w:eastAsia="en-IE"/>
        </w:rPr>
        <w:t>raspberrypi-0.0.1-SNAPSHOT.jar</w:t>
      </w:r>
      <w:bookmarkEnd w:id="0"/>
      <w:r w:rsidRPr="00385988">
        <w:rPr>
          <w:rFonts w:ascii="Calibri" w:hAnsi="Calibri" w:cs="Calibri"/>
          <w:lang w:val="en-IE" w:eastAsia="en-IE"/>
        </w:rPr>
        <w:t xml:space="preserve"> on the Raspberry Pi within a folder. Create a folder by typing the following command</w:t>
      </w:r>
    </w:p>
    <w:p w14:paraId="19550A99" w14:textId="1CB40BB9" w:rsidR="00385988" w:rsidRPr="0091175F" w:rsidRDefault="00385988" w:rsidP="00385988">
      <w:pPr>
        <w:rPr>
          <w:rFonts w:ascii="Courier New" w:hAnsi="Courier New" w:cs="Courier New"/>
          <w:lang w:val="en-IE" w:eastAsia="en-IE"/>
        </w:rPr>
      </w:pPr>
      <w:r w:rsidRPr="0091175F">
        <w:rPr>
          <w:rFonts w:ascii="Courier New" w:hAnsi="Courier New" w:cs="Courier New"/>
          <w:highlight w:val="lightGray"/>
          <w:lang w:val="en-IE" w:eastAsia="en-IE"/>
        </w:rPr>
        <w:t>mkdir obdApplication</w:t>
      </w:r>
      <w:r w:rsidRPr="0091175F">
        <w:rPr>
          <w:rFonts w:ascii="Courier New" w:hAnsi="Courier New" w:cs="Courier New"/>
          <w:lang w:val="en-IE" w:eastAsia="en-IE"/>
        </w:rPr>
        <w:t xml:space="preserve"> </w:t>
      </w:r>
    </w:p>
    <w:p w14:paraId="1E7E5B1E" w14:textId="70EC4BB5" w:rsidR="00385988" w:rsidRDefault="00385988" w:rsidP="00385988">
      <w:pPr>
        <w:rPr>
          <w:rFonts w:ascii="Calibri" w:hAnsi="Calibri" w:cs="Calibri"/>
          <w:lang w:val="en-IE" w:eastAsia="en-IE"/>
        </w:rPr>
      </w:pPr>
      <w:r w:rsidRPr="00385988">
        <w:rPr>
          <w:rFonts w:ascii="Calibri" w:hAnsi="Calibri" w:cs="Calibri"/>
          <w:lang w:val="en-IE" w:eastAsia="en-IE"/>
        </w:rPr>
        <w:lastRenderedPageBreak/>
        <w:t xml:space="preserve">You now need to place the </w:t>
      </w:r>
      <w:r w:rsidRPr="00385988">
        <w:rPr>
          <w:rFonts w:ascii="Calibri" w:hAnsi="Calibri" w:cs="Calibri"/>
          <w:i/>
          <w:lang w:val="en-IE" w:eastAsia="en-IE"/>
        </w:rPr>
        <w:t>raspberrypi-0.0.1-SNAPSHOT.jar</w:t>
      </w:r>
      <w:r w:rsidRPr="00385988">
        <w:rPr>
          <w:rFonts w:ascii="Calibri" w:hAnsi="Calibri" w:cs="Calibri"/>
          <w:lang w:val="en-IE" w:eastAsia="en-IE"/>
        </w:rPr>
        <w:t xml:space="preserve"> within the obdApplication folder.</w:t>
      </w:r>
      <w:r>
        <w:rPr>
          <w:rFonts w:ascii="Calibri" w:hAnsi="Calibri" w:cs="Calibri"/>
          <w:lang w:val="en-IE" w:eastAsia="en-IE"/>
        </w:rPr>
        <w:t xml:space="preserve"> Once </w:t>
      </w:r>
      <w:r w:rsidR="0091175F">
        <w:rPr>
          <w:rFonts w:ascii="Calibri" w:hAnsi="Calibri" w:cs="Calibri"/>
          <w:lang w:val="en-IE" w:eastAsia="en-IE"/>
        </w:rPr>
        <w:t>the jar file is in place all that is left to do is set up the OBDII dongle. Open a new terminal and type the following command and replacing mac address with your OBDII dongle’s mac address</w:t>
      </w:r>
    </w:p>
    <w:p w14:paraId="3C1B99B2" w14:textId="56676692" w:rsidR="0091175F" w:rsidRPr="0091175F" w:rsidRDefault="0091175F" w:rsidP="00911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91175F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sudo rfcomm connect 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OBDII</w:t>
      </w:r>
      <w:r w:rsidRPr="0091175F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 AA:BB:CC:DD:EE:FF</w:t>
      </w:r>
    </w:p>
    <w:p w14:paraId="097E4349" w14:textId="77777777" w:rsidR="0091175F" w:rsidRPr="00385988" w:rsidRDefault="0091175F" w:rsidP="00385988">
      <w:pPr>
        <w:rPr>
          <w:rFonts w:ascii="Calibri" w:hAnsi="Calibri" w:cs="Calibri"/>
          <w:lang w:val="en-IE" w:eastAsia="en-IE"/>
        </w:rPr>
      </w:pPr>
    </w:p>
    <w:p w14:paraId="7344CE73" w14:textId="77777777" w:rsidR="00115FFB" w:rsidRDefault="0091175F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A message should follow after completing the command indicating that the connection was successful.</w:t>
      </w:r>
    </w:p>
    <w:p w14:paraId="75C89302" w14:textId="6FEB5713" w:rsidR="00115FFB" w:rsidRDefault="0091175F" w:rsidP="00113E67">
      <w:pPr>
        <w:rPr>
          <w:rFonts w:ascii="Calibri" w:hAnsi="Calibri" w:cs="Calibri"/>
          <w:lang w:val="en-IE" w:eastAsia="en-IE"/>
        </w:rPr>
      </w:pPr>
      <w:r>
        <w:rPr>
          <w:rFonts w:ascii="Calibri" w:hAnsi="Calibri" w:cs="Calibri"/>
        </w:rPr>
        <w:t xml:space="preserve"> You </w:t>
      </w:r>
      <w:r w:rsidR="00677B6A">
        <w:rPr>
          <w:rFonts w:ascii="Calibri" w:hAnsi="Calibri" w:cs="Calibri"/>
        </w:rPr>
        <w:t xml:space="preserve">now need to set up the Raspberry pi to </w:t>
      </w:r>
      <w:r w:rsidR="00115FFB">
        <w:rPr>
          <w:rFonts w:ascii="Calibri" w:hAnsi="Calibri" w:cs="Calibri"/>
        </w:rPr>
        <w:t>automatically</w:t>
      </w:r>
      <w:r w:rsidR="00677B6A">
        <w:rPr>
          <w:rFonts w:ascii="Calibri" w:hAnsi="Calibri" w:cs="Calibri"/>
        </w:rPr>
        <w:t xml:space="preserve"> run the </w:t>
      </w:r>
      <w:proofErr w:type="gramStart"/>
      <w:r w:rsidR="00677B6A" w:rsidRPr="00385988">
        <w:rPr>
          <w:rFonts w:ascii="Calibri" w:hAnsi="Calibri" w:cs="Calibri"/>
          <w:i/>
          <w:lang w:val="en-IE" w:eastAsia="en-IE"/>
        </w:rPr>
        <w:t>raspberrypi-0.0.1-SNAPSHOT.jar</w:t>
      </w:r>
      <w:r w:rsidR="00677B6A">
        <w:rPr>
          <w:rFonts w:ascii="Calibri" w:hAnsi="Calibri" w:cs="Calibri"/>
          <w:i/>
          <w:lang w:val="en-IE" w:eastAsia="en-IE"/>
        </w:rPr>
        <w:t xml:space="preserve"> </w:t>
      </w:r>
      <w:r w:rsidR="00115FFB">
        <w:rPr>
          <w:rFonts w:ascii="Calibri" w:hAnsi="Calibri" w:cs="Calibri"/>
          <w:i/>
          <w:lang w:val="en-IE" w:eastAsia="en-IE"/>
        </w:rPr>
        <w:t xml:space="preserve"> </w:t>
      </w:r>
      <w:r w:rsidR="00115FFB" w:rsidRPr="00115FFB">
        <w:rPr>
          <w:rFonts w:ascii="Calibri" w:hAnsi="Calibri" w:cs="Calibri"/>
          <w:lang w:val="en-IE" w:eastAsia="en-IE"/>
        </w:rPr>
        <w:t>application</w:t>
      </w:r>
      <w:proofErr w:type="gramEnd"/>
      <w:r w:rsidR="00115FFB">
        <w:rPr>
          <w:rFonts w:ascii="Calibri" w:hAnsi="Calibri" w:cs="Calibri"/>
          <w:i/>
          <w:lang w:val="en-IE" w:eastAsia="en-IE"/>
        </w:rPr>
        <w:t xml:space="preserve"> </w:t>
      </w:r>
      <w:r w:rsidR="00677B6A">
        <w:rPr>
          <w:rFonts w:ascii="Calibri" w:hAnsi="Calibri" w:cs="Calibri"/>
          <w:lang w:val="en-IE" w:eastAsia="en-IE"/>
        </w:rPr>
        <w:t>when</w:t>
      </w:r>
      <w:r w:rsidR="00115FFB">
        <w:rPr>
          <w:rFonts w:ascii="Calibri" w:hAnsi="Calibri" w:cs="Calibri"/>
          <w:lang w:val="en-IE" w:eastAsia="en-IE"/>
        </w:rPr>
        <w:t xml:space="preserve"> the pi boots up. To do this you need to make two configurations to your Raspberry Pi. First you need to make sure a terminal opens after boot up. Open a terminal and type</w:t>
      </w:r>
    </w:p>
    <w:p w14:paraId="1DAFAF88" w14:textId="391C2AB6" w:rsidR="00115FFB" w:rsidRPr="00115FFB" w:rsidRDefault="00115FFB" w:rsidP="00115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highlight w:val="lightGray"/>
          <w:lang w:val="en-IE" w:eastAsia="en-IE"/>
        </w:rPr>
      </w:pPr>
      <w:r w:rsidRPr="00115FF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nano ~/.config/lxsession/LXDE-pi/autostart</w:t>
      </w:r>
      <w:r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 </w:t>
      </w:r>
    </w:p>
    <w:p w14:paraId="40722891" w14:textId="45A3BD8F" w:rsidR="00115FFB" w:rsidRDefault="00115FFB" w:rsidP="00113E67">
      <w:pPr>
        <w:rPr>
          <w:rFonts w:ascii="Calibri" w:hAnsi="Calibri" w:cs="Calibri"/>
        </w:rPr>
      </w:pPr>
    </w:p>
    <w:p w14:paraId="35ABFFDA" w14:textId="7001262E" w:rsidR="00115FFB" w:rsidRPr="00115FFB" w:rsidRDefault="00115FFB" w:rsidP="00115FFB">
      <w:pPr>
        <w:pStyle w:val="HTMLPreformatted"/>
        <w:rPr>
          <w:rFonts w:ascii="Courier New" w:eastAsia="Times New Roman" w:hAnsi="Courier New" w:cs="Courier New"/>
          <w:sz w:val="20"/>
          <w:lang w:val="en-IE" w:eastAsia="en-IE"/>
        </w:rPr>
      </w:pPr>
      <w:r>
        <w:rPr>
          <w:rFonts w:ascii="Calibri" w:hAnsi="Calibri" w:cs="Calibri"/>
        </w:rPr>
        <w:t xml:space="preserve">Go to the bottom of the file and add the following line of code </w:t>
      </w:r>
      <w:r w:rsidRPr="00115FFB">
        <w:rPr>
          <w:rFonts w:ascii="Courier New" w:eastAsia="Times New Roman" w:hAnsi="Courier New" w:cs="Courier New"/>
          <w:sz w:val="20"/>
          <w:lang w:val="en-IE" w:eastAsia="en-IE"/>
        </w:rPr>
        <w:t>@lxterminal</w:t>
      </w:r>
    </w:p>
    <w:p w14:paraId="63729D36" w14:textId="35E8DD18" w:rsidR="00115FFB" w:rsidRDefault="00115FF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exit from </w:t>
      </w:r>
      <w:r w:rsidR="00C558AB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ano press ‘Ctrl + X’ and then press ‘Shift + Y’ to save the </w:t>
      </w:r>
      <w:r w:rsidR="00C558AB">
        <w:rPr>
          <w:rFonts w:ascii="Calibri" w:hAnsi="Calibri" w:cs="Calibri"/>
        </w:rPr>
        <w:t>file</w:t>
      </w:r>
      <w:r>
        <w:rPr>
          <w:rFonts w:ascii="Calibri" w:hAnsi="Calibri" w:cs="Calibri"/>
        </w:rPr>
        <w:t>.</w:t>
      </w:r>
    </w:p>
    <w:p w14:paraId="35346C0E" w14:textId="2A5065DB" w:rsidR="00115FFB" w:rsidRDefault="00115FF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Secondly you need to change a startup script to that a terminal command is executed. To do this type the following into a terminal window</w:t>
      </w:r>
    </w:p>
    <w:p w14:paraId="703A7CFE" w14:textId="62998184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sudo nano /home/pi/.bashrc</w:t>
      </w:r>
    </w:p>
    <w:p w14:paraId="360A9D5D" w14:textId="5043CEA7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</w:p>
    <w:p w14:paraId="545BBCA6" w14:textId="121D474B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lang w:val="en-IE" w:eastAsia="en-IE"/>
        </w:rPr>
      </w:pPr>
      <w:r w:rsidRPr="00C558AB">
        <w:rPr>
          <w:rFonts w:ascii="Calibri" w:eastAsia="Times New Roman" w:hAnsi="Calibri" w:cs="Calibri"/>
          <w:lang w:val="en-IE" w:eastAsia="en-IE"/>
        </w:rPr>
        <w:t xml:space="preserve">Once the text editor is opened, navigate to the bottom on the file and add the following </w:t>
      </w:r>
    </w:p>
    <w:p w14:paraId="0844C41E" w14:textId="51246B65" w:rsid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IE" w:eastAsia="en-IE"/>
        </w:rPr>
      </w:pPr>
    </w:p>
    <w:p w14:paraId="44004B41" w14:textId="77777777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 xml:space="preserve">echo Running at boot </w:t>
      </w:r>
    </w:p>
    <w:p w14:paraId="5A53D58D" w14:textId="108A8808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C558AB">
        <w:rPr>
          <w:rFonts w:ascii="Courier New" w:eastAsia="Times New Roman" w:hAnsi="Courier New" w:cs="Courier New"/>
          <w:sz w:val="20"/>
          <w:szCs w:val="20"/>
          <w:highlight w:val="lightGray"/>
          <w:lang w:val="en-IE" w:eastAsia="en-IE"/>
        </w:rPr>
        <w:t>sudo java -jar /home/pi/obdApplication/raspberrypi-0.0.1-SNAPSHOT.jar</w:t>
      </w:r>
    </w:p>
    <w:p w14:paraId="7D38D9E1" w14:textId="77777777" w:rsidR="00C558AB" w:rsidRPr="00C558AB" w:rsidRDefault="00C558AB" w:rsidP="00C55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IE" w:eastAsia="en-IE"/>
        </w:rPr>
      </w:pPr>
    </w:p>
    <w:p w14:paraId="1EC724EC" w14:textId="3F12D465" w:rsidR="00C558AB" w:rsidRDefault="00C558A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Like before to exit from Nano press ‘Ctrl + X’ and then press ‘Shift + Y’ to save the file.</w:t>
      </w:r>
    </w:p>
    <w:p w14:paraId="3EA0A946" w14:textId="1D8B8807" w:rsidR="00C558AB" w:rsidRDefault="00C558AB" w:rsidP="00113E67">
      <w:pPr>
        <w:rPr>
          <w:rFonts w:ascii="Calibri" w:hAnsi="Calibri" w:cs="Calibri"/>
        </w:rPr>
      </w:pPr>
      <w:r>
        <w:rPr>
          <w:rFonts w:ascii="Calibri" w:hAnsi="Calibri" w:cs="Calibri"/>
        </w:rPr>
        <w:t>All that is left to do is reboot the Raspberry pi and you are now ready to run the application. To reboot type the following into your terminal window</w:t>
      </w:r>
    </w:p>
    <w:p w14:paraId="0CEE447F" w14:textId="666FE384" w:rsidR="00C558AB" w:rsidRDefault="00C558AB" w:rsidP="00113E67">
      <w:pPr>
        <w:rPr>
          <w:rFonts w:ascii="Courier New" w:hAnsi="Courier New" w:cs="Courier New"/>
          <w:highlight w:val="lightGray"/>
        </w:rPr>
      </w:pPr>
      <w:r w:rsidRPr="00C558AB">
        <w:rPr>
          <w:rFonts w:ascii="Courier New" w:hAnsi="Courier New" w:cs="Courier New"/>
          <w:highlight w:val="lightGray"/>
        </w:rPr>
        <w:t>sudo reboot</w:t>
      </w:r>
    </w:p>
    <w:p w14:paraId="6D783E2E" w14:textId="38F654E3" w:rsidR="00C558AB" w:rsidRDefault="00C558AB" w:rsidP="00113E67">
      <w:pPr>
        <w:rPr>
          <w:rFonts w:ascii="Courier New" w:hAnsi="Courier New" w:cs="Courier New"/>
        </w:rPr>
      </w:pPr>
    </w:p>
    <w:p w14:paraId="5D234AC6" w14:textId="2DF8849E" w:rsidR="00C558AB" w:rsidRDefault="00C558AB" w:rsidP="00113E67">
      <w:pPr>
        <w:rPr>
          <w:rFonts w:ascii="Courier New" w:hAnsi="Courier New" w:cs="Courier New"/>
        </w:rPr>
      </w:pPr>
    </w:p>
    <w:p w14:paraId="32047073" w14:textId="6F5AB774" w:rsidR="00C558AB" w:rsidRDefault="00C558AB" w:rsidP="00113E67">
      <w:pPr>
        <w:rPr>
          <w:rFonts w:ascii="Courier New" w:hAnsi="Courier New" w:cs="Courier New"/>
        </w:rPr>
      </w:pPr>
    </w:p>
    <w:p w14:paraId="063CC884" w14:textId="64E52EAB" w:rsidR="00C558AB" w:rsidRDefault="00C558AB" w:rsidP="00113E67">
      <w:pPr>
        <w:rPr>
          <w:rFonts w:ascii="Courier New" w:hAnsi="Courier New" w:cs="Courier New"/>
        </w:rPr>
      </w:pPr>
    </w:p>
    <w:p w14:paraId="473C313C" w14:textId="6B399FD7" w:rsidR="00C558AB" w:rsidRDefault="00C558AB" w:rsidP="00113E67">
      <w:pPr>
        <w:rPr>
          <w:rFonts w:ascii="Courier New" w:hAnsi="Courier New" w:cs="Courier New"/>
        </w:rPr>
      </w:pPr>
    </w:p>
    <w:p w14:paraId="1CB5DB2B" w14:textId="07A5AF01" w:rsidR="00C558AB" w:rsidRDefault="00C558AB" w:rsidP="00113E67">
      <w:pPr>
        <w:rPr>
          <w:rFonts w:ascii="Courier New" w:hAnsi="Courier New" w:cs="Courier New"/>
        </w:rPr>
      </w:pPr>
    </w:p>
    <w:p w14:paraId="7A377D8B" w14:textId="3DD848F0" w:rsidR="00C558AB" w:rsidRDefault="00C558AB" w:rsidP="00113E67">
      <w:pPr>
        <w:rPr>
          <w:rFonts w:ascii="Courier New" w:hAnsi="Courier New" w:cs="Courier New"/>
        </w:rPr>
      </w:pPr>
    </w:p>
    <w:p w14:paraId="2D72FA60" w14:textId="2EFC10E3" w:rsidR="00C558AB" w:rsidRDefault="00C558AB" w:rsidP="00113E67">
      <w:pPr>
        <w:rPr>
          <w:rFonts w:ascii="Courier New" w:hAnsi="Courier New" w:cs="Courier New"/>
        </w:rPr>
      </w:pPr>
    </w:p>
    <w:p w14:paraId="1720B068" w14:textId="5C1C3463" w:rsidR="00C558AB" w:rsidRDefault="00C558AB" w:rsidP="00113E67">
      <w:pPr>
        <w:rPr>
          <w:rFonts w:ascii="Courier New" w:hAnsi="Courier New" w:cs="Courier New"/>
        </w:rPr>
      </w:pPr>
    </w:p>
    <w:p w14:paraId="4112930E" w14:textId="00A058CE" w:rsidR="00C558AB" w:rsidRDefault="00C558AB" w:rsidP="00113E67">
      <w:pPr>
        <w:rPr>
          <w:rFonts w:ascii="Courier New" w:hAnsi="Courier New" w:cs="Courier New"/>
        </w:rPr>
      </w:pPr>
    </w:p>
    <w:p w14:paraId="227B8CB6" w14:textId="78D1EC98" w:rsidR="00C558AB" w:rsidRDefault="00C558AB" w:rsidP="00113E67">
      <w:pPr>
        <w:rPr>
          <w:rFonts w:ascii="Courier New" w:hAnsi="Courier New" w:cs="Courier New"/>
        </w:rPr>
      </w:pPr>
    </w:p>
    <w:p w14:paraId="286E7DB1" w14:textId="77777777" w:rsidR="00C558AB" w:rsidRPr="00C558AB" w:rsidRDefault="00C558AB" w:rsidP="00113E67">
      <w:pPr>
        <w:rPr>
          <w:rFonts w:ascii="Courier New" w:hAnsi="Courier New" w:cs="Courier New"/>
        </w:rPr>
      </w:pPr>
    </w:p>
    <w:p w14:paraId="3E404C5F" w14:textId="6BEB4C39" w:rsidR="0078370D" w:rsidRPr="002B46FE" w:rsidRDefault="0078370D" w:rsidP="00113E67">
      <w:pPr>
        <w:pStyle w:val="Heading1"/>
      </w:pPr>
      <w:r w:rsidRPr="002B46FE">
        <w:t>Ionic Framework Installation</w:t>
      </w:r>
    </w:p>
    <w:p w14:paraId="43BEB8CB" w14:textId="77777777" w:rsidR="0078370D" w:rsidRDefault="0078370D" w:rsidP="00113E67">
      <w:pPr>
        <w:pStyle w:val="Heading2"/>
      </w:pPr>
      <w:r w:rsidRPr="002B46FE">
        <w:t>Requirements</w:t>
      </w:r>
    </w:p>
    <w:p w14:paraId="0B5F21DC" w14:textId="188F5B56" w:rsidR="002B4F54" w:rsidRPr="0091175F" w:rsidRDefault="002B4F54" w:rsidP="002B4F54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113E67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computer</w:t>
      </w:r>
      <w:r w:rsidR="000B2659">
        <w:rPr>
          <w:rFonts w:ascii="Calibri" w:hAnsi="Calibri" w:cs="Calibri"/>
        </w:rPr>
        <w:t xml:space="preserve"> with Git, NodeJS, Cordova and Ionic:</w:t>
      </w:r>
    </w:p>
    <w:p w14:paraId="4F91071F" w14:textId="77777777" w:rsidR="000B2659" w:rsidRPr="000B2659" w:rsidRDefault="000D26E6" w:rsidP="000B2659">
      <w:pPr>
        <w:pStyle w:val="ListParagraph"/>
        <w:numPr>
          <w:ilvl w:val="1"/>
          <w:numId w:val="27"/>
        </w:numPr>
        <w:rPr>
          <w:rStyle w:val="Hyperlink"/>
          <w:rFonts w:ascii="Calibri" w:hAnsi="Calibri" w:cs="Calibri"/>
          <w:color w:val="auto"/>
          <w:u w:val="none"/>
        </w:rPr>
      </w:pPr>
      <w:hyperlink r:id="rId22" w:history="1">
        <w:r w:rsidR="000B2659" w:rsidRPr="00113E67">
          <w:rPr>
            <w:rStyle w:val="Hyperlink"/>
            <w:rFonts w:ascii="Calibri" w:hAnsi="Calibri" w:cs="Calibri"/>
          </w:rPr>
          <w:t>https://git-scm.com/</w:t>
        </w:r>
      </w:hyperlink>
    </w:p>
    <w:p w14:paraId="09CB2095" w14:textId="664BC5F2" w:rsidR="000B2659" w:rsidRPr="000B2659" w:rsidRDefault="000D26E6" w:rsidP="000B2659">
      <w:pPr>
        <w:pStyle w:val="ListParagraph"/>
        <w:numPr>
          <w:ilvl w:val="1"/>
          <w:numId w:val="27"/>
        </w:numPr>
        <w:rPr>
          <w:rStyle w:val="Hyperlink"/>
          <w:rFonts w:ascii="Calibri" w:hAnsi="Calibri" w:cs="Calibri"/>
          <w:color w:val="auto"/>
          <w:u w:val="none"/>
        </w:rPr>
      </w:pPr>
      <w:hyperlink r:id="rId23" w:history="1">
        <w:r w:rsidR="007F341B" w:rsidRPr="0088588A">
          <w:rPr>
            <w:rStyle w:val="Hyperlink"/>
            <w:rFonts w:ascii="Calibri" w:hAnsi="Calibri" w:cs="Calibri"/>
          </w:rPr>
          <w:t>https://nodejs.org/en/</w:t>
        </w:r>
      </w:hyperlink>
      <w:r w:rsidR="000B2659" w:rsidRPr="000B2659">
        <w:rPr>
          <w:rStyle w:val="Hyperlink"/>
          <w:rFonts w:ascii="Calibri" w:hAnsi="Calibri" w:cs="Calibri"/>
          <w:color w:val="auto"/>
          <w:u w:val="none"/>
        </w:rPr>
        <w:t xml:space="preserve"> </w:t>
      </w:r>
    </w:p>
    <w:p w14:paraId="334F7C45" w14:textId="173033FC" w:rsidR="002B4F54" w:rsidRPr="007F341B" w:rsidRDefault="00833DE0" w:rsidP="007F341B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hyperlink r:id="rId24" w:history="1">
        <w:r w:rsidR="000B2659" w:rsidRPr="00833DE0">
          <w:rPr>
            <w:rStyle w:val="Hyperlink"/>
            <w:rFonts w:ascii="Calibri" w:hAnsi="Calibri" w:cs="Calibri"/>
          </w:rPr>
          <w:t>https://cordov</w:t>
        </w:r>
        <w:r w:rsidR="000B2659" w:rsidRPr="00833DE0">
          <w:rPr>
            <w:rStyle w:val="Hyperlink"/>
            <w:rFonts w:ascii="Calibri" w:hAnsi="Calibri" w:cs="Calibri"/>
          </w:rPr>
          <w:t>a</w:t>
        </w:r>
        <w:r w:rsidR="000B2659" w:rsidRPr="00833DE0">
          <w:rPr>
            <w:rStyle w:val="Hyperlink"/>
            <w:rFonts w:ascii="Calibri" w:hAnsi="Calibri" w:cs="Calibri"/>
          </w:rPr>
          <w:t>.apache.org/</w:t>
        </w:r>
      </w:hyperlink>
    </w:p>
    <w:p w14:paraId="2F089A23" w14:textId="1FADECD6" w:rsidR="0078370D" w:rsidRPr="000B2659" w:rsidRDefault="0078370D" w:rsidP="0078370D">
      <w:r w:rsidRPr="002B46FE">
        <w:rPr>
          <w:rFonts w:ascii="Calibri" w:hAnsi="Calibri" w:cs="Calibri"/>
        </w:rPr>
        <w:t xml:space="preserve">You can run ionic on most operating systems, however in order to build and run on iOS you will need </w:t>
      </w:r>
      <w:r w:rsidR="000B2659">
        <w:rPr>
          <w:rFonts w:ascii="Calibri" w:hAnsi="Calibri" w:cs="Calibri"/>
        </w:rPr>
        <w:t xml:space="preserve">to be running </w:t>
      </w:r>
      <w:r w:rsidRPr="002B46FE">
        <w:rPr>
          <w:rFonts w:ascii="Calibri" w:hAnsi="Calibri" w:cs="Calibri"/>
        </w:rPr>
        <w:t>Mac OS X</w:t>
      </w:r>
      <w:r w:rsidR="000B2659">
        <w:rPr>
          <w:rFonts w:ascii="Calibri" w:hAnsi="Calibri" w:cs="Calibri"/>
        </w:rPr>
        <w:t xml:space="preserve"> or greater</w:t>
      </w:r>
      <w:r w:rsidRPr="002B46FE">
        <w:rPr>
          <w:rFonts w:ascii="Calibri" w:hAnsi="Calibri" w:cs="Calibri"/>
        </w:rPr>
        <w:t>.</w:t>
      </w:r>
    </w:p>
    <w:p w14:paraId="0567A45C" w14:textId="77777777" w:rsidR="0078370D" w:rsidRPr="002B46FE" w:rsidRDefault="0078370D" w:rsidP="00113E67">
      <w:pPr>
        <w:pStyle w:val="Heading2"/>
      </w:pPr>
      <w:r w:rsidRPr="002B46FE">
        <w:t>Node JS</w:t>
      </w:r>
    </w:p>
    <w:p w14:paraId="09E0947E" w14:textId="57463153" w:rsid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First you must install Node JS, a JavaScript Runtime.  Follow the link to download</w:t>
      </w:r>
    </w:p>
    <w:p w14:paraId="163C67B8" w14:textId="3ADF1E43" w:rsidR="00833DE0" w:rsidRPr="006A313E" w:rsidRDefault="001A5C83" w:rsidP="006A313E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0C892475" wp14:editId="2A725F3F">
            <wp:simplePos x="0" y="0"/>
            <wp:positionH relativeFrom="column">
              <wp:posOffset>429895</wp:posOffset>
            </wp:positionH>
            <wp:positionV relativeFrom="paragraph">
              <wp:posOffset>259342</wp:posOffset>
            </wp:positionV>
            <wp:extent cx="4700905" cy="12992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7 at 22.06.54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5"/>
                    <a:stretch/>
                  </pic:blipFill>
                  <pic:spPr bwMode="auto">
                    <a:xfrm>
                      <a:off x="0" y="0"/>
                      <a:ext cx="4700905" cy="129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6" w:history="1">
        <w:r w:rsidR="000124E1" w:rsidRPr="0088588A">
          <w:rPr>
            <w:rStyle w:val="Hyperlink"/>
            <w:rFonts w:ascii="Calibri" w:hAnsi="Calibri" w:cs="Calibri"/>
          </w:rPr>
          <w:t>https://nodejs.org/en/</w:t>
        </w:r>
      </w:hyperlink>
    </w:p>
    <w:p w14:paraId="094061EC" w14:textId="5BA2F922" w:rsidR="0078370D" w:rsidRPr="002B46FE" w:rsidRDefault="0078370D" w:rsidP="00113E67">
      <w:pPr>
        <w:pStyle w:val="Heading2"/>
      </w:pPr>
      <w:r w:rsidRPr="002B46FE">
        <w:t>Cordova</w:t>
      </w:r>
    </w:p>
    <w:p w14:paraId="05F942D3" w14:textId="097FCADC" w:rsidR="0078370D" w:rsidRPr="002B46FE" w:rsidRDefault="0078370D" w:rsidP="0078370D">
      <w:pPr>
        <w:rPr>
          <w:rFonts w:ascii="Calibri" w:hAnsi="Calibri" w:cs="Calibri"/>
        </w:rPr>
      </w:pPr>
      <w:r w:rsidRPr="002B46FE">
        <w:rPr>
          <w:rFonts w:ascii="Calibri" w:hAnsi="Calibri" w:cs="Calibri"/>
        </w:rPr>
        <w:t>The next step is to install Cordova</w:t>
      </w:r>
    </w:p>
    <w:p w14:paraId="03CBF3E5" w14:textId="301EE8BB" w:rsidR="0078370D" w:rsidRDefault="00833DE0" w:rsidP="00783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12A13146" wp14:editId="0102DF65">
            <wp:simplePos x="0" y="0"/>
            <wp:positionH relativeFrom="column">
              <wp:posOffset>1473200</wp:posOffset>
            </wp:positionH>
            <wp:positionV relativeFrom="paragraph">
              <wp:posOffset>438785</wp:posOffset>
            </wp:positionV>
            <wp:extent cx="3001010" cy="13976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7 at 22.09.04.pn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5" b="5422"/>
                    <a:stretch/>
                  </pic:blipFill>
                  <pic:spPr bwMode="auto">
                    <a:xfrm>
                      <a:off x="0" y="0"/>
                      <a:ext cx="3001010" cy="139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70D" w:rsidRPr="002B46FE">
        <w:rPr>
          <w:rFonts w:ascii="Calibri" w:eastAsia="Times New Roman" w:hAnsi="Calibri" w:cs="Calibri"/>
        </w:rPr>
        <w:t xml:space="preserve"> </w:t>
      </w:r>
      <w:proofErr w:type="spellStart"/>
      <w:r w:rsidR="0078370D" w:rsidRPr="002B46FE">
        <w:rPr>
          <w:rFonts w:ascii="Courier New" w:eastAsia="Times New Roman" w:hAnsi="Courier New" w:cs="Courier New"/>
          <w:highlight w:val="lightGray"/>
        </w:rPr>
        <w:t>sudo</w:t>
      </w:r>
      <w:proofErr w:type="spellEnd"/>
      <w:r w:rsidR="0078370D" w:rsidRPr="002B46FE">
        <w:rPr>
          <w:rFonts w:ascii="Courier New" w:eastAsia="Times New Roman" w:hAnsi="Courier New" w:cs="Courier New"/>
          <w:highlight w:val="lightGray"/>
        </w:rPr>
        <w:t xml:space="preserve"> </w:t>
      </w:r>
      <w:proofErr w:type="spellStart"/>
      <w:r w:rsidR="0078370D" w:rsidRPr="002B46FE">
        <w:rPr>
          <w:rFonts w:ascii="Courier New" w:eastAsia="Times New Roman" w:hAnsi="Courier New" w:cs="Courier New"/>
          <w:highlight w:val="lightGray"/>
        </w:rPr>
        <w:t>npm</w:t>
      </w:r>
      <w:proofErr w:type="spellEnd"/>
      <w:r w:rsidR="0078370D" w:rsidRPr="002B46FE">
        <w:rPr>
          <w:rFonts w:ascii="Courier New" w:eastAsia="Times New Roman" w:hAnsi="Courier New" w:cs="Courier New"/>
          <w:highlight w:val="lightGray"/>
        </w:rPr>
        <w:t xml:space="preserve"> install -g </w:t>
      </w:r>
      <w:proofErr w:type="spellStart"/>
      <w:r w:rsidR="0078370D" w:rsidRPr="002B46FE">
        <w:rPr>
          <w:rFonts w:ascii="Courier New" w:eastAsia="Times New Roman" w:hAnsi="Courier New" w:cs="Courier New"/>
          <w:highlight w:val="lightGray"/>
        </w:rPr>
        <w:t>cordova</w:t>
      </w:r>
      <w:proofErr w:type="spellEnd"/>
    </w:p>
    <w:p w14:paraId="2CD31292" w14:textId="77777777" w:rsidR="00833DE0" w:rsidRPr="002B46FE" w:rsidRDefault="00833DE0" w:rsidP="00783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</w:rPr>
      </w:pPr>
    </w:p>
    <w:p w14:paraId="425853D6" w14:textId="77777777" w:rsidR="0078370D" w:rsidRPr="00113E67" w:rsidRDefault="0078370D" w:rsidP="00113E67">
      <w:pPr>
        <w:pStyle w:val="Heading2"/>
      </w:pPr>
      <w:r w:rsidRPr="00113E67">
        <w:t>Ionic</w:t>
      </w:r>
    </w:p>
    <w:p w14:paraId="5C954B37" w14:textId="2D50A2BC" w:rsidR="0078370D" w:rsidRPr="00113E67" w:rsidRDefault="0078370D" w:rsidP="0078370D">
      <w:pPr>
        <w:rPr>
          <w:rFonts w:ascii="Calibri" w:hAnsi="Calibri" w:cs="Calibri"/>
        </w:rPr>
      </w:pPr>
      <w:r w:rsidRPr="00113E67">
        <w:rPr>
          <w:rFonts w:ascii="Calibri" w:hAnsi="Calibri" w:cs="Calibri"/>
        </w:rPr>
        <w:t>Finally, to install Ionic, run</w:t>
      </w:r>
    </w:p>
    <w:p w14:paraId="6673740A" w14:textId="2AC80D57" w:rsidR="0078370D" w:rsidRPr="002B46FE" w:rsidRDefault="0078370D" w:rsidP="0078370D">
      <w:pPr>
        <w:pStyle w:val="HTMLPreformatted"/>
        <w:rPr>
          <w:rStyle w:val="HTMLCode"/>
          <w:rFonts w:ascii="Courier New" w:hAnsi="Courier New" w:cs="Courier New"/>
          <w:szCs w:val="22"/>
        </w:rPr>
      </w:pPr>
      <w:proofErr w:type="spellStart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>sudo</w:t>
      </w:r>
      <w:proofErr w:type="spellEnd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 xml:space="preserve"> </w:t>
      </w:r>
      <w:proofErr w:type="spellStart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>npm</w:t>
      </w:r>
      <w:proofErr w:type="spellEnd"/>
      <w:r w:rsidRPr="002B46FE">
        <w:rPr>
          <w:rStyle w:val="HTMLCode"/>
          <w:rFonts w:ascii="Courier New" w:hAnsi="Courier New" w:cs="Courier New"/>
          <w:szCs w:val="22"/>
          <w:highlight w:val="lightGray"/>
        </w:rPr>
        <w:t xml:space="preserve"> install -g ionic</w:t>
      </w:r>
      <w:bookmarkStart w:id="1" w:name="_GoBack"/>
      <w:bookmarkEnd w:id="1"/>
    </w:p>
    <w:p w14:paraId="60316A32" w14:textId="3B304CCF" w:rsidR="000A0F9B" w:rsidRPr="00113E67" w:rsidRDefault="000A0F9B" w:rsidP="00113E67">
      <w:pPr>
        <w:pStyle w:val="Heading1"/>
      </w:pPr>
    </w:p>
    <w:sectPr w:rsidR="000A0F9B" w:rsidRPr="00113E67" w:rsidSect="000A0F9B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90735" w14:textId="77777777" w:rsidR="000D26E6" w:rsidRDefault="000D26E6">
      <w:pPr>
        <w:spacing w:after="0" w:line="240" w:lineRule="auto"/>
      </w:pPr>
      <w:r>
        <w:separator/>
      </w:r>
    </w:p>
  </w:endnote>
  <w:endnote w:type="continuationSeparator" w:id="0">
    <w:p w14:paraId="6555EFD7" w14:textId="77777777" w:rsidR="000D26E6" w:rsidRDefault="000D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3A524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0289A" w14:textId="77777777" w:rsidR="000D26E6" w:rsidRDefault="000D26E6">
      <w:pPr>
        <w:spacing w:after="0" w:line="240" w:lineRule="auto"/>
      </w:pPr>
      <w:r>
        <w:separator/>
      </w:r>
    </w:p>
  </w:footnote>
  <w:footnote w:type="continuationSeparator" w:id="0">
    <w:p w14:paraId="454EF161" w14:textId="77777777" w:rsidR="000D26E6" w:rsidRDefault="000D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D22FF"/>
    <w:multiLevelType w:val="hybridMultilevel"/>
    <w:tmpl w:val="B6D236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E28247B"/>
    <w:multiLevelType w:val="hybridMultilevel"/>
    <w:tmpl w:val="C5E6B7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7C"/>
    <w:rsid w:val="000124E1"/>
    <w:rsid w:val="000A0F9B"/>
    <w:rsid w:val="000B2659"/>
    <w:rsid w:val="000D26E6"/>
    <w:rsid w:val="00113E67"/>
    <w:rsid w:val="00115FFB"/>
    <w:rsid w:val="00123E1E"/>
    <w:rsid w:val="0013591F"/>
    <w:rsid w:val="001A5C83"/>
    <w:rsid w:val="00216BF8"/>
    <w:rsid w:val="0024640E"/>
    <w:rsid w:val="00273748"/>
    <w:rsid w:val="00280DC8"/>
    <w:rsid w:val="002B46FE"/>
    <w:rsid w:val="002B4F54"/>
    <w:rsid w:val="002C1B16"/>
    <w:rsid w:val="00385988"/>
    <w:rsid w:val="00432EC7"/>
    <w:rsid w:val="005B0AFC"/>
    <w:rsid w:val="0064227C"/>
    <w:rsid w:val="00677B6A"/>
    <w:rsid w:val="006A313E"/>
    <w:rsid w:val="006A33ED"/>
    <w:rsid w:val="006D664E"/>
    <w:rsid w:val="00771F16"/>
    <w:rsid w:val="0078294C"/>
    <w:rsid w:val="0078370D"/>
    <w:rsid w:val="007F341B"/>
    <w:rsid w:val="00833DE0"/>
    <w:rsid w:val="0084233D"/>
    <w:rsid w:val="00867F72"/>
    <w:rsid w:val="008B6008"/>
    <w:rsid w:val="0091175F"/>
    <w:rsid w:val="00971DEC"/>
    <w:rsid w:val="00B14840"/>
    <w:rsid w:val="00B47485"/>
    <w:rsid w:val="00B64B70"/>
    <w:rsid w:val="00B66857"/>
    <w:rsid w:val="00B9600B"/>
    <w:rsid w:val="00BA3B94"/>
    <w:rsid w:val="00C07BE9"/>
    <w:rsid w:val="00C558AB"/>
    <w:rsid w:val="00C85A13"/>
    <w:rsid w:val="00CE7521"/>
    <w:rsid w:val="00E15732"/>
    <w:rsid w:val="00F24170"/>
    <w:rsid w:val="00F846CE"/>
    <w:rsid w:val="00F9577D"/>
    <w:rsid w:val="00FD4A70"/>
    <w:rsid w:val="00FE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CAAD"/>
  <w15:chartTrackingRefBased/>
  <w15:docId w15:val="{AD65E87B-7202-495C-8408-DA993887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E67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3E67"/>
    <w:pPr>
      <w:keepNext/>
      <w:keepLines/>
      <w:spacing w:before="40" w:after="0"/>
      <w:outlineLvl w:val="1"/>
    </w:pPr>
    <w:rPr>
      <w:rFonts w:ascii="Calibri" w:eastAsiaTheme="majorEastAsia" w:hAnsi="Calibri" w:cs="Calibr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E67"/>
    <w:rPr>
      <w:rFonts w:ascii="Calibri" w:eastAsiaTheme="majorEastAsia" w:hAnsi="Calibri" w:cs="Calibri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3E67"/>
    <w:rPr>
      <w:rFonts w:ascii="Calibri" w:eastAsiaTheme="majorEastAsia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customStyle="1" w:styleId="gp">
    <w:name w:val="gp"/>
    <w:basedOn w:val="DefaultParagraphFont"/>
    <w:rsid w:val="0078370D"/>
  </w:style>
  <w:style w:type="paragraph" w:styleId="ListParagraph">
    <w:name w:val="List Paragraph"/>
    <w:basedOn w:val="Normal"/>
    <w:uiPriority w:val="34"/>
    <w:unhideWhenUsed/>
    <w:qFormat/>
    <w:rsid w:val="00113E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3E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image" Target="https://git-scm.com/images/logo@2x.png" TargetMode="External"/><Relationship Id="rId18" Type="http://schemas.openxmlformats.org/officeDocument/2006/relationships/image" Target="https://upload.wikimedia.org/wikipedia/commons/thumb/d/d5/IntelliJ_IDEA_Logo.svg/2000px-IntelliJ_IDEA_Logo.svg.png" TargetMode="External"/><Relationship Id="rId26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evind992/3rd-Year-Project.git" TargetMode="Externa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https://pbs.twimg.com/profile_images/891647005688176640/a7QzbtaQ_400x400.jp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downloads/raspbian/" TargetMode="External"/><Relationship Id="rId24" Type="http://schemas.openxmlformats.org/officeDocument/2006/relationships/hyperlink" Target="https://cordova.apache.org/" TargetMode="External"/><Relationship Id="rId5" Type="http://schemas.openxmlformats.org/officeDocument/2006/relationships/footnotes" Target="footnotes.xml"/><Relationship Id="rId15" Type="http://schemas.openxmlformats.org/officeDocument/2006/relationships/image" Target="https://www.raspberrypi.org/wp-content/uploads/2015/08/raspberry-pi-logo.png" TargetMode="External"/><Relationship Id="rId23" Type="http://schemas.openxmlformats.org/officeDocument/2006/relationships/hyperlink" Target="https://nodejs.org/en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eclipse.org/downloads/packages/eclipse-ide-java-ee-developers/oxygen3a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-scm.com/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evin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C:\Users\kevin\AppData\Roaming\Microsoft\Templates\Spec design (blank).dotx</Template>
  <TotalTime>21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Delassus</dc:creator>
  <cp:keywords/>
  <dc:description/>
  <cp:lastModifiedBy>SHANE DANIELS - Student</cp:lastModifiedBy>
  <cp:revision>21</cp:revision>
  <cp:lastPrinted>2018-04-27T21:06:00Z</cp:lastPrinted>
  <dcterms:created xsi:type="dcterms:W3CDTF">2018-04-06T09:32:00Z</dcterms:created>
  <dcterms:modified xsi:type="dcterms:W3CDTF">2018-04-27T21:23:00Z</dcterms:modified>
</cp:coreProperties>
</file>