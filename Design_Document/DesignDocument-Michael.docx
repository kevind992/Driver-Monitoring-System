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0A933" w14:textId="233FF2D5" w:rsidR="00771F16" w:rsidRDefault="00813702">
      <w:pPr>
        <w:pStyle w:val="Title"/>
      </w:pPr>
      <w:r>
        <w:t>Design Document</w:t>
      </w:r>
    </w:p>
    <w:p w14:paraId="1AC7FE91" w14:textId="17DF7515" w:rsidR="00771F16" w:rsidRDefault="00813702">
      <w:pPr>
        <w:pStyle w:val="Heading1"/>
      </w:pPr>
      <w:r>
        <w:t>Introduction</w:t>
      </w:r>
    </w:p>
    <w:p w14:paraId="0165D60B" w14:textId="32AE318C" w:rsidR="000A0F9B" w:rsidRDefault="00813702" w:rsidP="00813702">
      <w:r>
        <w:t>Introduction goes here.</w:t>
      </w:r>
    </w:p>
    <w:p w14:paraId="02D7D844" w14:textId="4166B819" w:rsidR="00813702" w:rsidRDefault="00813702" w:rsidP="00813702">
      <w:pPr>
        <w:pStyle w:val="Heading1"/>
      </w:pPr>
      <w:r>
        <w:t>System Requirements</w:t>
      </w:r>
    </w:p>
    <w:p w14:paraId="00C006C4" w14:textId="65100574" w:rsidR="00813702" w:rsidRDefault="00813702" w:rsidP="00813702">
      <w:r>
        <w:t>System Requirements goes here</w:t>
      </w:r>
    </w:p>
    <w:p w14:paraId="0BE9B4ED" w14:textId="7A2B761A" w:rsidR="00813702" w:rsidRDefault="00813702" w:rsidP="00813702">
      <w:pPr>
        <w:pStyle w:val="Heading1"/>
      </w:pPr>
      <w:r>
        <w:t>Technology User and Why</w:t>
      </w:r>
    </w:p>
    <w:p w14:paraId="705EAD77" w14:textId="25B9BC0F" w:rsidR="00813702" w:rsidRDefault="00813702" w:rsidP="00813702">
      <w:r>
        <w:t>Technology user and why goes here</w:t>
      </w:r>
    </w:p>
    <w:p w14:paraId="57E6613B" w14:textId="6659416C" w:rsidR="00813702" w:rsidRDefault="00813702" w:rsidP="00813702">
      <w:pPr>
        <w:pStyle w:val="Heading1"/>
      </w:pPr>
      <w:r>
        <w:t>Architecture of the Solution</w:t>
      </w:r>
    </w:p>
    <w:p w14:paraId="092FCA44" w14:textId="05D781FC" w:rsidR="00813702" w:rsidRDefault="00813702" w:rsidP="00813702">
      <w:r>
        <w:t>Architecture of the solution goes here</w:t>
      </w:r>
    </w:p>
    <w:p w14:paraId="37A243B0" w14:textId="3407EDD6" w:rsidR="00813702" w:rsidRDefault="00813702" w:rsidP="00813702">
      <w:pPr>
        <w:pStyle w:val="Heading1"/>
      </w:pPr>
      <w:r>
        <w:t>Design Methodology</w:t>
      </w:r>
    </w:p>
    <w:p w14:paraId="2F3BE736" w14:textId="1358BDEF" w:rsidR="00813702" w:rsidRDefault="00813702" w:rsidP="00813702">
      <w:r>
        <w:t>Design methodology goes here</w:t>
      </w:r>
    </w:p>
    <w:p w14:paraId="4E7B238F" w14:textId="15E5E70F" w:rsidR="00813702" w:rsidRDefault="00813702" w:rsidP="00813702">
      <w:pPr>
        <w:pStyle w:val="Heading1"/>
      </w:pPr>
      <w:r>
        <w:t>Features of the Implementation</w:t>
      </w:r>
    </w:p>
    <w:p w14:paraId="2FDDDB4E" w14:textId="08849A1B" w:rsidR="00813702" w:rsidRDefault="00813702" w:rsidP="00813702">
      <w:r>
        <w:t>Features of the implementation goes here</w:t>
      </w:r>
    </w:p>
    <w:p w14:paraId="6218AB10" w14:textId="0CB5D5B8" w:rsidR="00813702" w:rsidRDefault="00813702" w:rsidP="00813702">
      <w:pPr>
        <w:pStyle w:val="Heading1"/>
      </w:pPr>
      <w:r>
        <w:t>Limitations</w:t>
      </w:r>
    </w:p>
    <w:p w14:paraId="36D4A346" w14:textId="3CCF6375" w:rsidR="00813702" w:rsidRDefault="00813702" w:rsidP="00813702">
      <w:r>
        <w:t>Limitations goes here</w:t>
      </w:r>
    </w:p>
    <w:p w14:paraId="7B2748C8" w14:textId="1A782FCE" w:rsidR="00813702" w:rsidRDefault="00813702" w:rsidP="00813702">
      <w:pPr>
        <w:pStyle w:val="Heading1"/>
      </w:pPr>
      <w:r>
        <w:t>Known Bugs</w:t>
      </w:r>
    </w:p>
    <w:p w14:paraId="5DE590F6" w14:textId="54E619CA" w:rsidR="00813702" w:rsidRPr="00813702" w:rsidRDefault="00813702" w:rsidP="00813702">
      <w:r>
        <w:t>Known bugs goes here</w:t>
      </w:r>
    </w:p>
    <w:p w14:paraId="771B7364" w14:textId="223145F9" w:rsidR="00813702" w:rsidRDefault="00813702" w:rsidP="00813702">
      <w:pPr>
        <w:pStyle w:val="Heading1"/>
      </w:pPr>
      <w:r>
        <w:t>Recommendations for Future Development</w:t>
      </w:r>
    </w:p>
    <w:p w14:paraId="57563620" w14:textId="12E5A7CD" w:rsidR="00813702" w:rsidRDefault="00813702" w:rsidP="00813702">
      <w:r>
        <w:t>Recommendations for future development goes here</w:t>
      </w:r>
      <w:bookmarkStart w:id="0" w:name="_GoBack"/>
      <w:bookmarkEnd w:id="0"/>
    </w:p>
    <w:p w14:paraId="59B12B66" w14:textId="12631932" w:rsidR="00813702" w:rsidRDefault="00813702" w:rsidP="00813702">
      <w:pPr>
        <w:pStyle w:val="Heading1"/>
      </w:pPr>
      <w:r>
        <w:t>Conclusions</w:t>
      </w:r>
    </w:p>
    <w:p w14:paraId="7ECA5AB8" w14:textId="38246878" w:rsidR="00813702" w:rsidRPr="00813702" w:rsidRDefault="00813702" w:rsidP="00813702">
      <w:r>
        <w:t>Conclusions goes here</w:t>
      </w:r>
    </w:p>
    <w:sectPr w:rsidR="00813702" w:rsidRPr="00813702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AC8C4" w14:textId="77777777" w:rsidR="00994B9E" w:rsidRDefault="00994B9E">
      <w:pPr>
        <w:spacing w:after="0" w:line="240" w:lineRule="auto"/>
      </w:pPr>
      <w:r>
        <w:separator/>
      </w:r>
    </w:p>
  </w:endnote>
  <w:endnote w:type="continuationSeparator" w:id="0">
    <w:p w14:paraId="3FB46A86" w14:textId="77777777" w:rsidR="00994B9E" w:rsidRDefault="00994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610E1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7D8CA" w14:textId="77777777" w:rsidR="00994B9E" w:rsidRDefault="00994B9E">
      <w:pPr>
        <w:spacing w:after="0" w:line="240" w:lineRule="auto"/>
      </w:pPr>
      <w:r>
        <w:separator/>
      </w:r>
    </w:p>
  </w:footnote>
  <w:footnote w:type="continuationSeparator" w:id="0">
    <w:p w14:paraId="6A2EC24C" w14:textId="77777777" w:rsidR="00994B9E" w:rsidRDefault="00994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02"/>
    <w:rsid w:val="000A0F9B"/>
    <w:rsid w:val="00123E1E"/>
    <w:rsid w:val="0013591F"/>
    <w:rsid w:val="00216BF8"/>
    <w:rsid w:val="0024640E"/>
    <w:rsid w:val="002C1B16"/>
    <w:rsid w:val="00771F16"/>
    <w:rsid w:val="0078294C"/>
    <w:rsid w:val="00813702"/>
    <w:rsid w:val="008B6008"/>
    <w:rsid w:val="00971DEC"/>
    <w:rsid w:val="00994B9E"/>
    <w:rsid w:val="00B64B70"/>
    <w:rsid w:val="00B66857"/>
    <w:rsid w:val="00BA3B94"/>
    <w:rsid w:val="00C07BE9"/>
    <w:rsid w:val="00C31BA5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10E0A"/>
  <w15:chartTrackingRefBased/>
  <w15:docId w15:val="{C23049F2-1BE5-40BF-9489-C9E2B476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25"/>
    <w:rsid w:val="0067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83E5807DC349A2A0B44506C8DAA2E4">
    <w:name w:val="F783E5807DC349A2A0B44506C8DAA2E4"/>
  </w:style>
  <w:style w:type="paragraph" w:customStyle="1" w:styleId="037975CBC22F4B1D859918AE48390290">
    <w:name w:val="037975CBC22F4B1D859918AE48390290"/>
  </w:style>
  <w:style w:type="paragraph" w:customStyle="1" w:styleId="F359C4D179C54CA4B9C33BB48266AE15">
    <w:name w:val="F359C4D179C54CA4B9C33BB48266A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Delassus</dc:creator>
  <cp:keywords/>
  <dc:description/>
  <cp:lastModifiedBy>KEVIN DELASSUS</cp:lastModifiedBy>
  <cp:revision>2</cp:revision>
  <dcterms:created xsi:type="dcterms:W3CDTF">2018-04-06T09:10:00Z</dcterms:created>
  <dcterms:modified xsi:type="dcterms:W3CDTF">2018-04-06T09:10:00Z</dcterms:modified>
</cp:coreProperties>
</file>